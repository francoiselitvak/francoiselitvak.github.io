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A939E14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1cade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1cade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504277AEB18B46D0BA3B219F3F8AA70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1E2A4A">
                  <w:t>FL</w:t>
                </w:r>
              </w:sdtContent>
            </w:sdt>
          </w:p>
          <w:p w:rsidR="00A50939" w:rsidRPr="00906BEE" w:rsidRDefault="00436788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0DED004E9B6473C8A112EC6FB56F2A9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A8FF68869BC84C41A74BA6ACCFAA9179"/>
              </w:placeholder>
              <w:temporary/>
              <w:showingPlcHdr/>
              <w15:appearance w15:val="hidden"/>
            </w:sdtPr>
            <w:sdtEndPr/>
            <w:sdtContent>
              <w:p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:rsidR="002C2CDD" w:rsidRPr="00906BEE" w:rsidRDefault="00436788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35A7184A7935413988FD0E3CE38D0AA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B360763CDBE8415082FECE1290B26BB7"/>
              </w:placeholder>
              <w:temporary/>
              <w:showingPlcHdr/>
              <w15:appearance w15:val="hidden"/>
            </w:sdtPr>
            <w:sdtEndPr/>
            <w:sdtContent>
              <w:p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436788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33854958C5934BCEB08A1522E787A037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1E2A4A">
                        <w:t>FRANCOISE lITVAK</w:t>
                      </w:r>
                    </w:sdtContent>
                  </w:sdt>
                </w:p>
                <w:p w:rsidR="00906BEE" w:rsidRPr="00906BEE" w:rsidRDefault="00436788" w:rsidP="001E2A4A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897961B0488A4CD199A19D0CD961BE2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E2A4A">
                        <w:t>GRAPHIC DESIGNER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FD9C7FEEF864A0DB7ED287FCE6BFC8D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E2A4A">
                        <w:t>WWW.FRANCOISELITVAK.ME</w:t>
                      </w:r>
                    </w:sdtContent>
                  </w:sdt>
                </w:p>
              </w:tc>
            </w:tr>
          </w:tbl>
          <w:p w:rsidR="002C2CDD" w:rsidRPr="00906BEE" w:rsidRDefault="00436788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3EDD7B4604904312BFCF1E0167B8FD6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436788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6EEC3640ECAB4FAFA27C4B3A3EE2995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F61BCE39DFB644E38D736CDFAC30DDE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933C40D889204350BE2B62A14652D5C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F1D6906F8C7B42F5BAA24169A8C3A33D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660E86E46BF34026A37CCC79C668607C"/>
              </w:placeholder>
              <w:temporary/>
              <w:showingPlcHdr/>
              <w15:appearance w15:val="hidden"/>
            </w:sdtPr>
            <w:sdtEndPr/>
            <w:sdtContent>
              <w:p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:rsidR="002C2CDD" w:rsidRPr="00906BEE" w:rsidRDefault="00436788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A2EF58C75418457EBD77E05273DD234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531B92A263364F9AB060129BAC4D19A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8881176C1AA84368A167B99823A24453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C2014B31BB5A4E11A103752DBC33F18C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:rsidR="002C2CDD" w:rsidRPr="00906BEE" w:rsidRDefault="00436788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778BE778971C428F8C6900B0FDDA267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:rsidR="002C2CDD" w:rsidRPr="00906BEE" w:rsidRDefault="00436788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496C88188A8246888E4C57C4B928573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436788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B399D40F3F794961AEA546CD9FFFCA5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A54194E70D5A47FEA4000DA6B079498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92D5301EF57E464082C10AB8BE982D7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B444BD" w:rsidRPr="00906BEE" w:rsidRDefault="00B444BD" w:rsidP="007569C1">
            <w:r>
              <w:t xml:space="preserve">Graphic Designer – Universidad del </w:t>
            </w:r>
            <w:proofErr w:type="spellStart"/>
            <w:r>
              <w:t>Desarrollo</w:t>
            </w:r>
            <w:proofErr w:type="spellEnd"/>
          </w:p>
          <w:p w:rsidR="002C2CDD" w:rsidRPr="00906BEE" w:rsidRDefault="00436788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1FC602700EC0435C941E7F3EF809F59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E1CA060F39FD4A90B69C823383DDA21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C13BCF2561874D8F837123C4F90CFF2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B444BD" w:rsidP="007569C1">
            <w:r>
              <w:t>Graphic Design – Miami International University</w:t>
            </w:r>
          </w:p>
          <w:p w:rsidR="002C2CDD" w:rsidRPr="00906BEE" w:rsidRDefault="00436788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FD391B8864EE4E54A76AEC2253B5CD3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B444BD" w:rsidP="00B444BD">
            <w:r>
              <w:t xml:space="preserve">When I was on High school I always form part of a Volunteer group. Two times a year we meet each other and help poor people </w:t>
            </w:r>
            <w:r w:rsidR="00370FD0">
              <w:t>and build new houses for them.</w:t>
            </w:r>
            <w:bookmarkStart w:id="0" w:name="_GoBack"/>
            <w:bookmarkEnd w:id="0"/>
          </w:p>
        </w:tc>
      </w:tr>
    </w:tbl>
    <w:p w:rsidR="00290AAA" w:rsidRDefault="00290AAA" w:rsidP="00E22E87">
      <w:pPr>
        <w:pStyle w:val="NoSpacing"/>
      </w:pPr>
    </w:p>
    <w:sectPr w:rsidR="00290AAA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788" w:rsidRDefault="00436788" w:rsidP="00713050">
      <w:pPr>
        <w:spacing w:line="240" w:lineRule="auto"/>
      </w:pPr>
      <w:r>
        <w:separator/>
      </w:r>
    </w:p>
  </w:endnote>
  <w:endnote w:type="continuationSeparator" w:id="0">
    <w:p w:rsidR="00436788" w:rsidRDefault="0043678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EEFB669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1cade4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0BB6D7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1cade4 [3204]" strokecolor="#1cade4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C8711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1cade4 [3204]" strokecolor="#1cade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4A5CF8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1cade4 [3204]" strokecolor="#1cade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E3C79ABA2B3B4069A0E1CE4EC2DEB0FF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1CA060F39FD4A90B69C823383DDA21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90AA299423F84E6784DC6CDF92F561F8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22F2D1A4C800469CAEE4C8BBFDC41426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ADF993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1cade4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E5C95F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rwA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uQDttq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1cade4 [3204]" strokecolor="#1cade4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D108FF7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1cade4 [3204]" strokecolor="#1cade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B0883A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1cade4 [3204]" strokecolor="#1cade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436788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92D5301EF57E464082C10AB8BE982D7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1FC602700EC0435C941E7F3EF809F59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C13BCF2561874D8F837123C4F90CFF26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FD391B8864EE4E54A76AEC2253B5CD30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788" w:rsidRDefault="00436788" w:rsidP="00713050">
      <w:pPr>
        <w:spacing w:line="240" w:lineRule="auto"/>
      </w:pPr>
      <w:r>
        <w:separator/>
      </w:r>
    </w:p>
  </w:footnote>
  <w:footnote w:type="continuationSeparator" w:id="0">
    <w:p w:rsidR="00436788" w:rsidRDefault="0043678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21A1F41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1cade4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1cade4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E2A4A">
                <w:t>FL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436788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436788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E2A4A">
                      <w:t>GRAPHIC DESIGNER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E2A4A">
                      <w:t>WWW.FRANCOISELITVAK.ME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4A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E2A4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70FD0"/>
    <w:rsid w:val="003C5528"/>
    <w:rsid w:val="003D03E5"/>
    <w:rsid w:val="004077FB"/>
    <w:rsid w:val="004244FF"/>
    <w:rsid w:val="00424DD9"/>
    <w:rsid w:val="00436788"/>
    <w:rsid w:val="0046104A"/>
    <w:rsid w:val="004717C5"/>
    <w:rsid w:val="00474AFD"/>
    <w:rsid w:val="004A24C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444BD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44FE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11F9A"/>
  <w15:chartTrackingRefBased/>
  <w15:docId w15:val="{3D46DECF-8528-4BB7-B743-D8296558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FD0"/>
  </w:style>
  <w:style w:type="paragraph" w:styleId="Heading1">
    <w:name w:val="heading 1"/>
    <w:basedOn w:val="Normal"/>
    <w:link w:val="Heading1Char"/>
    <w:uiPriority w:val="9"/>
    <w:qFormat/>
    <w:rsid w:val="00370FD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70FD0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70FD0"/>
    <w:pPr>
      <w:keepNext/>
      <w:keepLines/>
      <w:pBdr>
        <w:bottom w:val="single" w:sz="48" w:space="1" w:color="1CADE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370FD0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F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F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F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F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F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0FD0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0FD0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370FD0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70FD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370FD0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370FD0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1CADE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F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F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70FD0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70FD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70F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70FD0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ind w:left="1152" w:right="1152"/>
    </w:pPr>
    <w:rPr>
      <w:rFonts w:eastAsiaTheme="minorEastAsia"/>
      <w:i/>
      <w:iCs/>
      <w:color w:val="1481A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70FD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FD0"/>
    <w:pPr>
      <w:spacing w:after="200" w:line="240" w:lineRule="auto"/>
    </w:pPr>
    <w:rPr>
      <w:i/>
      <w:iCs/>
      <w:color w:val="335B7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70FD0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FD0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FD0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6EAC1C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70FD0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70FD0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70FD0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70FD0"/>
    <w:rPr>
      <w:b/>
      <w:bCs/>
      <w:caps w:val="0"/>
      <w:smallCaps/>
      <w:color w:val="1481AB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70FD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bottom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bottom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E8853" w:themeColor="accent5"/>
        <w:left w:val="single" w:sz="24" w:space="0" w:color="3E8853" w:themeColor="accent5"/>
        <w:bottom w:val="single" w:sz="24" w:space="0" w:color="3E8853" w:themeColor="accent5"/>
        <w:right w:val="single" w:sz="24" w:space="0" w:color="3E8853" w:themeColor="accent5"/>
      </w:tblBorders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A39F" w:themeColor="accent6"/>
        <w:left w:val="single" w:sz="24" w:space="0" w:color="62A39F" w:themeColor="accent6"/>
        <w:bottom w:val="single" w:sz="24" w:space="0" w:color="62A39F" w:themeColor="accent6"/>
        <w:right w:val="single" w:sz="24" w:space="0" w:color="62A39F" w:themeColor="accent6"/>
      </w:tblBorders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2683C6" w:themeColor="accent2"/>
        <w:bottom w:val="single" w:sz="4" w:space="0" w:color="2683C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27CED7" w:themeColor="accent3"/>
        <w:bottom w:val="single" w:sz="4" w:space="0" w:color="27CE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42BA97" w:themeColor="accent4"/>
        <w:bottom w:val="single" w:sz="4" w:space="0" w:color="42BA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BA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62A39F" w:themeColor="accent6"/>
        <w:bottom w:val="single" w:sz="4" w:space="0" w:color="62A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2A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70F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70FD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370FD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70FD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70FD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FD0"/>
    <w:pPr>
      <w:spacing w:before="240" w:after="0" w:line="259" w:lineRule="auto"/>
      <w:contextualSpacing w:val="0"/>
      <w:jc w:val="left"/>
      <w:outlineLvl w:val="9"/>
    </w:pPr>
    <w:rPr>
      <w:caps w:val="0"/>
      <w:color w:val="1481AB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4277AEB18B46D0BA3B219F3F8AA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19A69-3EA2-4403-9BDF-3F66376A4C42}"/>
      </w:docPartPr>
      <w:docPartBody>
        <w:p w:rsidR="00000000" w:rsidRDefault="000D58AF">
          <w:pPr>
            <w:pStyle w:val="504277AEB18B46D0BA3B219F3F8AA700"/>
          </w:pPr>
          <w:r w:rsidRPr="00906BEE">
            <w:t>YN</w:t>
          </w:r>
        </w:p>
      </w:docPartBody>
    </w:docPart>
    <w:docPart>
      <w:docPartPr>
        <w:name w:val="50DED004E9B6473C8A112EC6FB56F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2390C-5FE1-4FFB-A4A5-1019C43276A0}"/>
      </w:docPartPr>
      <w:docPartBody>
        <w:p w:rsidR="00000000" w:rsidRDefault="000D58AF">
          <w:pPr>
            <w:pStyle w:val="50DED004E9B6473C8A112EC6FB56F2A9"/>
          </w:pPr>
          <w:r w:rsidRPr="00906BEE">
            <w:t>Objective</w:t>
          </w:r>
        </w:p>
      </w:docPartBody>
    </w:docPart>
    <w:docPart>
      <w:docPartPr>
        <w:name w:val="A8FF68869BC84C41A74BA6ACCFAA9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4D1D7-31AC-42B7-893B-CD9DCD41A8FF}"/>
      </w:docPartPr>
      <w:docPartBody>
        <w:p w:rsidR="008A56B5" w:rsidRDefault="000D58AF" w:rsidP="007569C1">
          <w:r w:rsidRPr="00906BEE">
            <w:t>To get started, click placeholder text and start typing. Be brief: one or two sentences.</w:t>
          </w:r>
        </w:p>
        <w:p w:rsidR="00000000" w:rsidRDefault="000D58AF">
          <w:pPr>
            <w:pStyle w:val="A8FF68869BC84C41A74BA6ACCFAA9179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35A7184A7935413988FD0E3CE38D0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00ED-3883-442A-B8B1-F34C18684BBA}"/>
      </w:docPartPr>
      <w:docPartBody>
        <w:p w:rsidR="00000000" w:rsidRDefault="000D58AF">
          <w:pPr>
            <w:pStyle w:val="35A7184A7935413988FD0E3CE38D0AAE"/>
          </w:pPr>
          <w:r w:rsidRPr="00906BEE">
            <w:t>Skills</w:t>
          </w:r>
        </w:p>
      </w:docPartBody>
    </w:docPart>
    <w:docPart>
      <w:docPartPr>
        <w:name w:val="B360763CDBE8415082FECE1290B26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7A6CB-E766-44EB-AEDA-AFD7F08464A0}"/>
      </w:docPartPr>
      <w:docPartBody>
        <w:p w:rsidR="00000000" w:rsidRDefault="000D58AF">
          <w:pPr>
            <w:pStyle w:val="B360763CDBE8415082FECE1290B26BB7"/>
          </w:pPr>
          <w:r w:rsidRPr="00906BEE">
            <w:t xml:space="preserve">Explain what you’re especially good at. What sets </w:t>
          </w:r>
          <w:r w:rsidRPr="00906BEE">
            <w:t>you apart? Use your own language—not jargon.</w:t>
          </w:r>
        </w:p>
      </w:docPartBody>
    </w:docPart>
    <w:docPart>
      <w:docPartPr>
        <w:name w:val="33854958C5934BCEB08A1522E787A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1576C-231A-43A0-9EDA-E424D6C10CE1}"/>
      </w:docPartPr>
      <w:docPartBody>
        <w:p w:rsidR="00000000" w:rsidRDefault="000D58AF">
          <w:pPr>
            <w:pStyle w:val="33854958C5934BCEB08A1522E787A037"/>
          </w:pPr>
          <w:r>
            <w:t>Your name</w:t>
          </w:r>
        </w:p>
      </w:docPartBody>
    </w:docPart>
    <w:docPart>
      <w:docPartPr>
        <w:name w:val="897961B0488A4CD199A19D0CD961B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EE1A0-FFC3-43DE-A09D-033104D593BD}"/>
      </w:docPartPr>
      <w:docPartBody>
        <w:p w:rsidR="00000000" w:rsidRDefault="000D58AF">
          <w:pPr>
            <w:pStyle w:val="897961B0488A4CD199A19D0CD961BE26"/>
          </w:pPr>
          <w:r w:rsidRPr="00906BEE">
            <w:t>Profession or Industry</w:t>
          </w:r>
        </w:p>
      </w:docPartBody>
    </w:docPart>
    <w:docPart>
      <w:docPartPr>
        <w:name w:val="1FD9C7FEEF864A0DB7ED287FCE6BF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3F7E4-0CA8-4184-BD24-B34C7B063E05}"/>
      </w:docPartPr>
      <w:docPartBody>
        <w:p w:rsidR="00000000" w:rsidRDefault="000D58AF">
          <w:pPr>
            <w:pStyle w:val="1FD9C7FEEF864A0DB7ED287FCE6BFC8D"/>
          </w:pPr>
          <w:r w:rsidRPr="00906BEE">
            <w:t>Link to other online properties: Portfolio/Website/Blo</w:t>
          </w:r>
          <w:r w:rsidRPr="00906BEE">
            <w:t>g</w:t>
          </w:r>
        </w:p>
      </w:docPartBody>
    </w:docPart>
    <w:docPart>
      <w:docPartPr>
        <w:name w:val="3EDD7B4604904312BFCF1E0167B8F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56BA8-4911-4FD8-997C-38DADD1B75E1}"/>
      </w:docPartPr>
      <w:docPartBody>
        <w:p w:rsidR="00000000" w:rsidRDefault="000D58AF">
          <w:pPr>
            <w:pStyle w:val="3EDD7B4604904312BFCF1E0167B8FD6A"/>
          </w:pPr>
          <w:r w:rsidRPr="00906BEE">
            <w:t>Experience</w:t>
          </w:r>
        </w:p>
      </w:docPartBody>
    </w:docPart>
    <w:docPart>
      <w:docPartPr>
        <w:name w:val="6EEC3640ECAB4FAFA27C4B3A3EE29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6634F-EB35-4284-B67D-87037E59AEC8}"/>
      </w:docPartPr>
      <w:docPartBody>
        <w:p w:rsidR="00000000" w:rsidRDefault="000D58AF">
          <w:pPr>
            <w:pStyle w:val="6EEC3640ECAB4FAFA27C4B3A3EE2995A"/>
          </w:pPr>
          <w:r w:rsidRPr="00906BEE">
            <w:t>Job Title</w:t>
          </w:r>
        </w:p>
      </w:docPartBody>
    </w:docPart>
    <w:docPart>
      <w:docPartPr>
        <w:name w:val="F61BCE39DFB644E38D736CDFAC30D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F2CA0-2E4D-4BE2-806D-4D1932B57BF9}"/>
      </w:docPartPr>
      <w:docPartBody>
        <w:p w:rsidR="00000000" w:rsidRDefault="000D58AF">
          <w:pPr>
            <w:pStyle w:val="F61BCE39DFB644E38D736CDFAC30DDE4"/>
          </w:pPr>
          <w:r w:rsidRPr="00906BEE">
            <w:t>Company</w:t>
          </w:r>
        </w:p>
      </w:docPartBody>
    </w:docPart>
    <w:docPart>
      <w:docPartPr>
        <w:name w:val="933C40D889204350BE2B62A14652D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E1998-A0F2-4166-98B2-AB432BC65FF7}"/>
      </w:docPartPr>
      <w:docPartBody>
        <w:p w:rsidR="00000000" w:rsidRDefault="000D58AF">
          <w:pPr>
            <w:pStyle w:val="933C40D889204350BE2B62A14652D5C4"/>
          </w:pPr>
          <w:r w:rsidRPr="00906BEE">
            <w:t>Dates From</w:t>
          </w:r>
        </w:p>
      </w:docPartBody>
    </w:docPart>
    <w:docPart>
      <w:docPartPr>
        <w:name w:val="F1D6906F8C7B42F5BAA24169A8C3A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7ACBA-0B63-43E5-83F1-8D1E01A5CA73}"/>
      </w:docPartPr>
      <w:docPartBody>
        <w:p w:rsidR="00000000" w:rsidRDefault="000D58AF">
          <w:pPr>
            <w:pStyle w:val="F1D6906F8C7B42F5BAA24169A8C3A33D"/>
          </w:pPr>
          <w:r w:rsidRPr="00906BEE">
            <w:t>To</w:t>
          </w:r>
        </w:p>
      </w:docPartBody>
    </w:docPart>
    <w:docPart>
      <w:docPartPr>
        <w:name w:val="660E86E46BF34026A37CCC79C6686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D7E91-7DE9-4513-9867-910AA095A5BE}"/>
      </w:docPartPr>
      <w:docPartBody>
        <w:p w:rsidR="00000000" w:rsidRDefault="000D58AF">
          <w:pPr>
            <w:pStyle w:val="660E86E46BF34026A37CCC79C668607C"/>
          </w:pPr>
          <w:r w:rsidRPr="00906BEE">
            <w:t>Summarize your key responsibilities, leadership, and most stellar accomplishments.  Don’t list everything; keep it relevant and include data that shows the impact you made</w:t>
          </w:r>
          <w:r w:rsidRPr="00906BEE">
            <w:t>.</w:t>
          </w:r>
        </w:p>
      </w:docPartBody>
    </w:docPart>
    <w:docPart>
      <w:docPartPr>
        <w:name w:val="A2EF58C75418457EBD77E05273DD2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B8B9D-1183-45EF-B373-6482EBF18811}"/>
      </w:docPartPr>
      <w:docPartBody>
        <w:p w:rsidR="00000000" w:rsidRDefault="000D58AF">
          <w:pPr>
            <w:pStyle w:val="A2EF58C75418457EBD77E05273DD2342"/>
          </w:pPr>
          <w:r w:rsidRPr="00906BEE">
            <w:t>Job Title</w:t>
          </w:r>
        </w:p>
      </w:docPartBody>
    </w:docPart>
    <w:docPart>
      <w:docPartPr>
        <w:name w:val="531B92A263364F9AB060129BAC4D1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11236-A482-4527-9A73-EF54B472BA27}"/>
      </w:docPartPr>
      <w:docPartBody>
        <w:p w:rsidR="00000000" w:rsidRDefault="000D58AF">
          <w:pPr>
            <w:pStyle w:val="531B92A263364F9AB060129BAC4D19A5"/>
          </w:pPr>
          <w:r w:rsidRPr="00906BEE">
            <w:t>Company</w:t>
          </w:r>
        </w:p>
      </w:docPartBody>
    </w:docPart>
    <w:docPart>
      <w:docPartPr>
        <w:name w:val="8881176C1AA84368A167B99823A24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A7BEF-1FFA-43FF-8902-EA7198CCDDE9}"/>
      </w:docPartPr>
      <w:docPartBody>
        <w:p w:rsidR="00000000" w:rsidRDefault="000D58AF">
          <w:pPr>
            <w:pStyle w:val="8881176C1AA84368A167B99823A24453"/>
          </w:pPr>
          <w:r w:rsidRPr="00906BEE">
            <w:t>Dates From</w:t>
          </w:r>
        </w:p>
      </w:docPartBody>
    </w:docPart>
    <w:docPart>
      <w:docPartPr>
        <w:name w:val="C2014B31BB5A4E11A103752DBC33F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D1C32-4323-46D7-B4D8-5A3728A0B460}"/>
      </w:docPartPr>
      <w:docPartBody>
        <w:p w:rsidR="00000000" w:rsidRDefault="000D58AF">
          <w:pPr>
            <w:pStyle w:val="C2014B31BB5A4E11A103752DBC33F18C"/>
          </w:pPr>
          <w:r w:rsidRPr="00906BEE">
            <w:t>To</w:t>
          </w:r>
        </w:p>
      </w:docPartBody>
    </w:docPart>
    <w:docPart>
      <w:docPartPr>
        <w:name w:val="778BE778971C428F8C6900B0FDDA2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C49B5-EF67-4B1E-A8AB-13F04EA5F229}"/>
      </w:docPartPr>
      <w:docPartBody>
        <w:p w:rsidR="00000000" w:rsidRDefault="000D58AF">
          <w:pPr>
            <w:pStyle w:val="778BE778971C428F8C6900B0FDDA2671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496C88188A8246888E4C57C4B9285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B7664-3833-485B-98D4-CFABE7F6BF40}"/>
      </w:docPartPr>
      <w:docPartBody>
        <w:p w:rsidR="00000000" w:rsidRDefault="000D58AF">
          <w:pPr>
            <w:pStyle w:val="496C88188A8246888E4C57C4B9285736"/>
          </w:pPr>
          <w:r w:rsidRPr="00906BEE">
            <w:t>Education</w:t>
          </w:r>
        </w:p>
      </w:docPartBody>
    </w:docPart>
    <w:docPart>
      <w:docPartPr>
        <w:name w:val="B399D40F3F794961AEA546CD9FFFC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90A2E-4017-49A5-BAB8-7018B17F2302}"/>
      </w:docPartPr>
      <w:docPartBody>
        <w:p w:rsidR="00000000" w:rsidRDefault="000D58AF">
          <w:pPr>
            <w:pStyle w:val="B399D40F3F794961AEA546CD9FFFCA52"/>
          </w:pPr>
          <w:r w:rsidRPr="00906BEE">
            <w:t>Degree</w:t>
          </w:r>
        </w:p>
      </w:docPartBody>
    </w:docPart>
    <w:docPart>
      <w:docPartPr>
        <w:name w:val="A54194E70D5A47FEA4000DA6B0794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2F89E-16F3-4EB8-809E-5274BB81F382}"/>
      </w:docPartPr>
      <w:docPartBody>
        <w:p w:rsidR="00000000" w:rsidRDefault="000D58AF">
          <w:pPr>
            <w:pStyle w:val="A54194E70D5A47FEA4000DA6B079498C"/>
          </w:pPr>
          <w:r w:rsidRPr="00906BEE">
            <w:t>Date Earned</w:t>
          </w:r>
        </w:p>
      </w:docPartBody>
    </w:docPart>
    <w:docPart>
      <w:docPartPr>
        <w:name w:val="92D5301EF57E464082C10AB8BE982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5501F-59C0-4248-8445-9C91939A1949}"/>
      </w:docPartPr>
      <w:docPartBody>
        <w:p w:rsidR="00000000" w:rsidRDefault="000D58AF">
          <w:pPr>
            <w:pStyle w:val="92D5301EF57E464082C10AB8BE982D76"/>
          </w:pPr>
          <w:r w:rsidRPr="00906BEE">
            <w:t>School</w:t>
          </w:r>
        </w:p>
      </w:docPartBody>
    </w:docPart>
    <w:docPart>
      <w:docPartPr>
        <w:name w:val="E3C79ABA2B3B4069A0E1CE4EC2DEB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610E1-1534-4FE3-AC52-885D013BE743}"/>
      </w:docPartPr>
      <w:docPartBody>
        <w:p w:rsidR="00000000" w:rsidRDefault="000D58AF">
          <w:pPr>
            <w:pStyle w:val="E3C79ABA2B3B4069A0E1CE4EC2DEB0FF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1FC602700EC0435C941E7F3EF809F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C8786-80BE-47F4-BEF2-41D20F2E9008}"/>
      </w:docPartPr>
      <w:docPartBody>
        <w:p w:rsidR="00000000" w:rsidRDefault="000D58AF">
          <w:pPr>
            <w:pStyle w:val="1FC602700EC0435C941E7F3EF809F59F"/>
          </w:pPr>
          <w:r w:rsidRPr="00906BEE">
            <w:t>Degree</w:t>
          </w:r>
        </w:p>
      </w:docPartBody>
    </w:docPart>
    <w:docPart>
      <w:docPartPr>
        <w:name w:val="E1CA060F39FD4A90B69C823383DDA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57C63-9B20-4824-AB79-CC7E7D77013B}"/>
      </w:docPartPr>
      <w:docPartBody>
        <w:p w:rsidR="00000000" w:rsidRDefault="000D58AF">
          <w:pPr>
            <w:pStyle w:val="E1CA060F39FD4A90B69C823383DDA21D"/>
          </w:pPr>
          <w:r w:rsidRPr="00906BEE">
            <w:t>Date Earned</w:t>
          </w:r>
        </w:p>
      </w:docPartBody>
    </w:docPart>
    <w:docPart>
      <w:docPartPr>
        <w:name w:val="C13BCF2561874D8F837123C4F90CF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992BD-BA6D-40D4-8F14-229A3ADFFB19}"/>
      </w:docPartPr>
      <w:docPartBody>
        <w:p w:rsidR="00000000" w:rsidRDefault="000D58AF">
          <w:pPr>
            <w:pStyle w:val="C13BCF2561874D8F837123C4F90CFF26"/>
          </w:pPr>
          <w:r w:rsidRPr="00906BEE">
            <w:t>School</w:t>
          </w:r>
        </w:p>
      </w:docPartBody>
    </w:docPart>
    <w:docPart>
      <w:docPartPr>
        <w:name w:val="90AA299423F84E6784DC6CDF92F5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EF730-C1F4-470C-8BC0-781FA485989D}"/>
      </w:docPartPr>
      <w:docPartBody>
        <w:p w:rsidR="00000000" w:rsidRDefault="000D58AF">
          <w:pPr>
            <w:pStyle w:val="90AA299423F84E6784DC6CDF92F561F8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FD391B8864EE4E54A76AEC2253B5C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FD4AA-233E-4081-B9A2-C0D5441C12A1}"/>
      </w:docPartPr>
      <w:docPartBody>
        <w:p w:rsidR="00000000" w:rsidRDefault="000D58AF">
          <w:pPr>
            <w:pStyle w:val="FD391B8864EE4E54A76AEC2253B5CD30"/>
          </w:pPr>
          <w:r w:rsidRPr="00906BEE">
            <w:t>Volunteer Experience or Leadership</w:t>
          </w:r>
        </w:p>
      </w:docPartBody>
    </w:docPart>
    <w:docPart>
      <w:docPartPr>
        <w:name w:val="22F2D1A4C800469CAEE4C8BBFDC41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AB8F7-5A78-49AE-9182-486C023F2491}"/>
      </w:docPartPr>
      <w:docPartBody>
        <w:p w:rsidR="00000000" w:rsidRDefault="000D58AF">
          <w:pPr>
            <w:pStyle w:val="22F2D1A4C800469CAEE4C8BBFDC41426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AF"/>
    <w:rsid w:val="000D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4277AEB18B46D0BA3B219F3F8AA700">
    <w:name w:val="504277AEB18B46D0BA3B219F3F8AA700"/>
  </w:style>
  <w:style w:type="paragraph" w:customStyle="1" w:styleId="50DED004E9B6473C8A112EC6FB56F2A9">
    <w:name w:val="50DED004E9B6473C8A112EC6FB56F2A9"/>
  </w:style>
  <w:style w:type="paragraph" w:customStyle="1" w:styleId="A8FF68869BC84C41A74BA6ACCFAA9179">
    <w:name w:val="A8FF68869BC84C41A74BA6ACCFAA9179"/>
  </w:style>
  <w:style w:type="paragraph" w:customStyle="1" w:styleId="35A7184A7935413988FD0E3CE38D0AAE">
    <w:name w:val="35A7184A7935413988FD0E3CE38D0AAE"/>
  </w:style>
  <w:style w:type="paragraph" w:customStyle="1" w:styleId="B360763CDBE8415082FECE1290B26BB7">
    <w:name w:val="B360763CDBE8415082FECE1290B26BB7"/>
  </w:style>
  <w:style w:type="paragraph" w:customStyle="1" w:styleId="33854958C5934BCEB08A1522E787A037">
    <w:name w:val="33854958C5934BCEB08A1522E787A037"/>
  </w:style>
  <w:style w:type="paragraph" w:customStyle="1" w:styleId="897961B0488A4CD199A19D0CD961BE26">
    <w:name w:val="897961B0488A4CD199A19D0CD961BE26"/>
  </w:style>
  <w:style w:type="paragraph" w:customStyle="1" w:styleId="1FD9C7FEEF864A0DB7ED287FCE6BFC8D">
    <w:name w:val="1FD9C7FEEF864A0DB7ED287FCE6BFC8D"/>
  </w:style>
  <w:style w:type="paragraph" w:customStyle="1" w:styleId="3EDD7B4604904312BFCF1E0167B8FD6A">
    <w:name w:val="3EDD7B4604904312BFCF1E0167B8FD6A"/>
  </w:style>
  <w:style w:type="paragraph" w:customStyle="1" w:styleId="6EEC3640ECAB4FAFA27C4B3A3EE2995A">
    <w:name w:val="6EEC3640ECAB4FAFA27C4B3A3EE2995A"/>
  </w:style>
  <w:style w:type="paragraph" w:customStyle="1" w:styleId="F61BCE39DFB644E38D736CDFAC30DDE4">
    <w:name w:val="F61BCE39DFB644E38D736CDFAC30DDE4"/>
  </w:style>
  <w:style w:type="paragraph" w:customStyle="1" w:styleId="933C40D889204350BE2B62A14652D5C4">
    <w:name w:val="933C40D889204350BE2B62A14652D5C4"/>
  </w:style>
  <w:style w:type="paragraph" w:customStyle="1" w:styleId="F1D6906F8C7B42F5BAA24169A8C3A33D">
    <w:name w:val="F1D6906F8C7B42F5BAA24169A8C3A33D"/>
  </w:style>
  <w:style w:type="paragraph" w:customStyle="1" w:styleId="660E86E46BF34026A37CCC79C668607C">
    <w:name w:val="660E86E46BF34026A37CCC79C668607C"/>
  </w:style>
  <w:style w:type="paragraph" w:customStyle="1" w:styleId="A2EF58C75418457EBD77E05273DD2342">
    <w:name w:val="A2EF58C75418457EBD77E05273DD2342"/>
  </w:style>
  <w:style w:type="paragraph" w:customStyle="1" w:styleId="531B92A263364F9AB060129BAC4D19A5">
    <w:name w:val="531B92A263364F9AB060129BAC4D19A5"/>
  </w:style>
  <w:style w:type="paragraph" w:customStyle="1" w:styleId="8881176C1AA84368A167B99823A24453">
    <w:name w:val="8881176C1AA84368A167B99823A24453"/>
  </w:style>
  <w:style w:type="paragraph" w:customStyle="1" w:styleId="C2014B31BB5A4E11A103752DBC33F18C">
    <w:name w:val="C2014B31BB5A4E11A103752DBC33F18C"/>
  </w:style>
  <w:style w:type="paragraph" w:customStyle="1" w:styleId="778BE778971C428F8C6900B0FDDA2671">
    <w:name w:val="778BE778971C428F8C6900B0FDDA2671"/>
  </w:style>
  <w:style w:type="paragraph" w:customStyle="1" w:styleId="496C88188A8246888E4C57C4B9285736">
    <w:name w:val="496C88188A8246888E4C57C4B9285736"/>
  </w:style>
  <w:style w:type="paragraph" w:customStyle="1" w:styleId="B399D40F3F794961AEA546CD9FFFCA52">
    <w:name w:val="B399D40F3F794961AEA546CD9FFFCA52"/>
  </w:style>
  <w:style w:type="paragraph" w:customStyle="1" w:styleId="A54194E70D5A47FEA4000DA6B079498C">
    <w:name w:val="A54194E70D5A47FEA4000DA6B079498C"/>
  </w:style>
  <w:style w:type="paragraph" w:customStyle="1" w:styleId="92D5301EF57E464082C10AB8BE982D76">
    <w:name w:val="92D5301EF57E464082C10AB8BE982D76"/>
  </w:style>
  <w:style w:type="paragraph" w:customStyle="1" w:styleId="E3C79ABA2B3B4069A0E1CE4EC2DEB0FF">
    <w:name w:val="E3C79ABA2B3B4069A0E1CE4EC2DEB0FF"/>
  </w:style>
  <w:style w:type="paragraph" w:customStyle="1" w:styleId="1FC602700EC0435C941E7F3EF809F59F">
    <w:name w:val="1FC602700EC0435C941E7F3EF809F59F"/>
  </w:style>
  <w:style w:type="paragraph" w:customStyle="1" w:styleId="E1CA060F39FD4A90B69C823383DDA21D">
    <w:name w:val="E1CA060F39FD4A90B69C823383DDA21D"/>
  </w:style>
  <w:style w:type="paragraph" w:customStyle="1" w:styleId="C13BCF2561874D8F837123C4F90CFF26">
    <w:name w:val="C13BCF2561874D8F837123C4F90CFF26"/>
  </w:style>
  <w:style w:type="paragraph" w:customStyle="1" w:styleId="90AA299423F84E6784DC6CDF92F561F8">
    <w:name w:val="90AA299423F84E6784DC6CDF92F561F8"/>
  </w:style>
  <w:style w:type="paragraph" w:customStyle="1" w:styleId="FD391B8864EE4E54A76AEC2253B5CD30">
    <w:name w:val="FD391B8864EE4E54A76AEC2253B5CD30"/>
  </w:style>
  <w:style w:type="paragraph" w:customStyle="1" w:styleId="22F2D1A4C800469CAEE4C8BBFDC41426">
    <w:name w:val="22F2D1A4C800469CAEE4C8BBFDC414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131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GRAPHIC DESIGNER</dc:subject>
  <dc:creator>Student</dc:creator>
  <cp:keywords/>
  <dc:description>WWW.FRANCOISELITVAK.ME</dc:description>
  <cp:lastModifiedBy>Student</cp:lastModifiedBy>
  <cp:revision>1</cp:revision>
  <dcterms:created xsi:type="dcterms:W3CDTF">2018-12-04T18:40:00Z</dcterms:created>
  <dcterms:modified xsi:type="dcterms:W3CDTF">2018-12-04T20:51:00Z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